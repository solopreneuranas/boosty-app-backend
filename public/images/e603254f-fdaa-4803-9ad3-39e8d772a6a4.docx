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4B432C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5392481" w14:textId="24CD310D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C3A592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57AAE5E" w14:textId="0B8A0539" w:rsidR="001B2ABD" w:rsidRDefault="00CF053C" w:rsidP="001B2ABD">
            <w:pPr>
              <w:pStyle w:val="Title"/>
            </w:pPr>
            <w:r>
              <w:t>ANAS KHAN</w:t>
            </w:r>
          </w:p>
          <w:p w14:paraId="0E802265" w14:textId="0D922A30" w:rsidR="001B2ABD" w:rsidRPr="00723065" w:rsidRDefault="008E08B5" w:rsidP="008E08B5">
            <w:pPr>
              <w:pStyle w:val="Heading3"/>
              <w:rPr>
                <w:rFonts w:asciiTheme="minorHAnsi" w:eastAsiaTheme="minorEastAsia" w:hAnsiTheme="minorHAnsi" w:cstheme="minorBidi"/>
                <w:b w:val="0"/>
                <w:bCs/>
                <w:caps w:val="0"/>
                <w:color w:val="auto"/>
                <w:sz w:val="24"/>
              </w:rPr>
            </w:pPr>
            <w:r w:rsidRPr="0027355D">
              <w:rPr>
                <w:sz w:val="24"/>
              </w:rPr>
              <w:t>Full Stack developer</w:t>
            </w:r>
            <w:r w:rsidR="00723065" w:rsidRPr="00723065">
              <w:rPr>
                <w:b w:val="0"/>
                <w:bCs/>
                <w:sz w:val="24"/>
              </w:rPr>
              <w:t xml:space="preserve"> </w:t>
            </w:r>
            <w:r w:rsidR="00723065" w:rsidRPr="0027355D">
              <w:rPr>
                <w:sz w:val="24"/>
              </w:rPr>
              <w:t>(mern stack)</w:t>
            </w:r>
          </w:p>
        </w:tc>
      </w:tr>
      <w:tr w:rsidR="001B2ABD" w14:paraId="3719852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81F9F514A614EBF8F3245692A8BD5CC"/>
              </w:placeholder>
              <w:temporary/>
              <w:showingPlcHdr/>
              <w15:appearance w15:val="hidden"/>
            </w:sdtPr>
            <w:sdtContent>
              <w:p w14:paraId="700D4EC4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A7A7A21" w14:textId="2CABA391" w:rsidR="00B02978" w:rsidRDefault="00B02978" w:rsidP="00B02978">
            <w:r>
              <w:t xml:space="preserve">I am in the zone of Full Stack Development, having good hand in JavaScript, React JS, Node JS, </w:t>
            </w:r>
            <w:r w:rsidR="00A279C9">
              <w:t xml:space="preserve">Express, EJS, </w:t>
            </w:r>
            <w:r>
              <w:t>MySQL, MongoDB, Redux, CSS, Bootstrap etc.</w:t>
            </w:r>
            <w:r>
              <w:br/>
            </w:r>
          </w:p>
          <w:p w14:paraId="61AE60B7" w14:textId="2ADA0EE7" w:rsidR="00036450" w:rsidRDefault="00B02978" w:rsidP="00B02978">
            <w:r>
              <w:t>Besides this I am learning more new things and technologies daily to sharp my skills and become a professional Developer.</w:t>
            </w:r>
          </w:p>
          <w:p w14:paraId="79C14689" w14:textId="77777777" w:rsidR="00036450" w:rsidRDefault="00036450" w:rsidP="00036450"/>
          <w:sdt>
            <w:sdtPr>
              <w:id w:val="-1954003311"/>
              <w:placeholder>
                <w:docPart w:val="7162D0DCCB97428980CA1ED497AE48D7"/>
              </w:placeholder>
              <w:temporary/>
              <w:showingPlcHdr/>
              <w15:appearance w15:val="hidden"/>
            </w:sdtPr>
            <w:sdtContent>
              <w:p w14:paraId="06BBF1D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46E8D4F624441EBBA58D4606CCA5666"/>
              </w:placeholder>
              <w:temporary/>
              <w:showingPlcHdr/>
              <w15:appearance w15:val="hidden"/>
            </w:sdtPr>
            <w:sdtContent>
              <w:p w14:paraId="733A0A3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4A7C265" w14:textId="4F06F9E7" w:rsidR="004D3011" w:rsidRDefault="00595318" w:rsidP="004D3011">
            <w:r>
              <w:t>9770015304</w:t>
            </w:r>
          </w:p>
          <w:p w14:paraId="02D95677" w14:textId="77777777" w:rsidR="004D3011" w:rsidRPr="004D3011" w:rsidRDefault="004D3011" w:rsidP="004D3011"/>
          <w:p w14:paraId="66D6C86D" w14:textId="46C5517F" w:rsidR="004D3011" w:rsidRDefault="00A279C9" w:rsidP="004D3011">
            <w:r>
              <w:t>GitHub</w:t>
            </w:r>
            <w:r w:rsidR="005650F8">
              <w:t>:</w:t>
            </w:r>
          </w:p>
          <w:p w14:paraId="5788CC79" w14:textId="146BEA4E" w:rsidR="004D3011" w:rsidRDefault="00000000" w:rsidP="004D3011">
            <w:hyperlink r:id="rId6" w:history="1">
              <w:r w:rsidR="00A279C9" w:rsidRPr="00F4188E">
                <w:rPr>
                  <w:rStyle w:val="Hyperlink"/>
                </w:rPr>
                <w:t>github.com/solopreneuranas</w:t>
              </w:r>
            </w:hyperlink>
          </w:p>
          <w:p w14:paraId="79869317" w14:textId="77777777" w:rsidR="00A279C9" w:rsidRDefault="00A279C9" w:rsidP="004D3011"/>
          <w:p w14:paraId="72311D61" w14:textId="2F5E112A" w:rsidR="00A279C9" w:rsidRDefault="005650F8" w:rsidP="00A279C9">
            <w:r>
              <w:t>Linkedin:</w:t>
            </w:r>
          </w:p>
          <w:p w14:paraId="1297DC31" w14:textId="372DEF23" w:rsidR="00A279C9" w:rsidRDefault="00000000" w:rsidP="004D3011">
            <w:hyperlink r:id="rId7" w:history="1">
              <w:r w:rsidR="00297097" w:rsidRPr="00F4188E">
                <w:rPr>
                  <w:rStyle w:val="Hyperlink"/>
                </w:rPr>
                <w:t>linkedin.com/in/anasvahidkhan</w:t>
              </w:r>
            </w:hyperlink>
          </w:p>
          <w:p w14:paraId="22AB411C" w14:textId="77777777" w:rsidR="00297097" w:rsidRDefault="00297097" w:rsidP="004D3011"/>
          <w:p w14:paraId="36193219" w14:textId="781BA8A6" w:rsidR="004D3011" w:rsidRDefault="005650F8" w:rsidP="004D3011">
            <w:r>
              <w:t>Email:</w:t>
            </w:r>
          </w:p>
          <w:p w14:paraId="7FA3B162" w14:textId="7699774C" w:rsidR="00036450" w:rsidRDefault="00000000" w:rsidP="004D3011">
            <w:hyperlink r:id="rId8" w:history="1">
              <w:r w:rsidR="000B6A9E" w:rsidRPr="00F4188E">
                <w:rPr>
                  <w:rStyle w:val="Hyperlink"/>
                </w:rPr>
                <w:t>solopreneuranas@gmail.com</w:t>
              </w:r>
            </w:hyperlink>
          </w:p>
          <w:sdt>
            <w:sdtPr>
              <w:id w:val="-1444214663"/>
              <w:placeholder>
                <w:docPart w:val="03D7A0F86C8A44FAA34BB68516743CF8"/>
              </w:placeholder>
              <w:temporary/>
              <w:showingPlcHdr/>
              <w15:appearance w15:val="hidden"/>
            </w:sdtPr>
            <w:sdtContent>
              <w:p w14:paraId="45D907A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20809C2" w14:textId="7B7D87AE" w:rsidR="004D3011" w:rsidRDefault="00F8282E" w:rsidP="004D3011">
            <w:r>
              <w:t>Coding</w:t>
            </w:r>
          </w:p>
          <w:p w14:paraId="0BBAE43D" w14:textId="2029BC88" w:rsidR="00F8282E" w:rsidRDefault="00F8282E" w:rsidP="004D3011">
            <w:r>
              <w:t>Graphic Designing</w:t>
            </w:r>
          </w:p>
          <w:p w14:paraId="060B9176" w14:textId="24231EC6" w:rsidR="004D3011" w:rsidRPr="004D3011" w:rsidRDefault="00505F51" w:rsidP="004D3011">
            <w:r>
              <w:t>Travelling</w:t>
            </w:r>
          </w:p>
        </w:tc>
        <w:tc>
          <w:tcPr>
            <w:tcW w:w="720" w:type="dxa"/>
          </w:tcPr>
          <w:p w14:paraId="04D80D0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6BDE3231F5D4C9A99E29B58B209FE9A"/>
              </w:placeholder>
              <w:temporary/>
              <w:showingPlcHdr/>
              <w15:appearance w15:val="hidden"/>
            </w:sdtPr>
            <w:sdtContent>
              <w:p w14:paraId="6F7858A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6EDBE5B" w14:textId="32B44A2F" w:rsidR="00036450" w:rsidRPr="00036450" w:rsidRDefault="00CF053C" w:rsidP="00B359E4">
            <w:pPr>
              <w:pStyle w:val="Heading4"/>
            </w:pPr>
            <w:r>
              <w:t>St. Paul’s School</w:t>
            </w:r>
          </w:p>
          <w:p w14:paraId="19AC9230" w14:textId="2224E209" w:rsidR="00036450" w:rsidRPr="00B359E4" w:rsidRDefault="00CF053C" w:rsidP="00B359E4">
            <w:pPr>
              <w:pStyle w:val="Date"/>
            </w:pPr>
            <w:r>
              <w:t>2010</w:t>
            </w:r>
            <w:r w:rsidR="00036450" w:rsidRPr="00B359E4">
              <w:t xml:space="preserve"> - </w:t>
            </w:r>
            <w:r>
              <w:t>2021</w:t>
            </w:r>
          </w:p>
          <w:p w14:paraId="0C70E8EC" w14:textId="02A0CE28" w:rsidR="004D3011" w:rsidRDefault="00CF053C" w:rsidP="00036450">
            <w:r>
              <w:t>10</w:t>
            </w:r>
            <w:r w:rsidRPr="00CF053C">
              <w:rPr>
                <w:vertAlign w:val="superscript"/>
              </w:rPr>
              <w:t>th</w:t>
            </w:r>
            <w:r>
              <w:t xml:space="preserve"> Grade – 86%</w:t>
            </w:r>
          </w:p>
          <w:p w14:paraId="07D48229" w14:textId="521A881C" w:rsidR="00CF053C" w:rsidRDefault="00CF053C" w:rsidP="00036450">
            <w:r>
              <w:t>12</w:t>
            </w:r>
            <w:r w:rsidRPr="00CF053C">
              <w:rPr>
                <w:vertAlign w:val="superscript"/>
              </w:rPr>
              <w:t>th</w:t>
            </w:r>
            <w:r>
              <w:t xml:space="preserve"> Grade – 75%</w:t>
            </w:r>
          </w:p>
          <w:p w14:paraId="62A46306" w14:textId="77777777" w:rsidR="00036450" w:rsidRDefault="00036450" w:rsidP="00036450"/>
          <w:p w14:paraId="320E321D" w14:textId="094C6B3C" w:rsidR="00CF053C" w:rsidRPr="00B359E4" w:rsidRDefault="00CF053C" w:rsidP="00CF053C">
            <w:pPr>
              <w:pStyle w:val="Heading4"/>
            </w:pPr>
            <w:r>
              <w:t>PS Softech, Gwalior</w:t>
            </w:r>
          </w:p>
          <w:p w14:paraId="65A549A4" w14:textId="406AE647" w:rsidR="00CF053C" w:rsidRPr="00B359E4" w:rsidRDefault="00CF053C" w:rsidP="00CF053C">
            <w:pPr>
              <w:pStyle w:val="Date"/>
            </w:pPr>
            <w:r>
              <w:t>2023</w:t>
            </w:r>
            <w:r w:rsidRPr="00B359E4">
              <w:t xml:space="preserve"> - </w:t>
            </w:r>
            <w:r>
              <w:t>2024</w:t>
            </w:r>
          </w:p>
          <w:p w14:paraId="110700E2" w14:textId="4199EB4F" w:rsidR="00CF053C" w:rsidRDefault="00CF053C" w:rsidP="00CF053C">
            <w:r>
              <w:t>Full Stack Development Course</w:t>
            </w:r>
          </w:p>
          <w:p w14:paraId="0C7D758E" w14:textId="77777777" w:rsidR="00CF053C" w:rsidRDefault="00CF053C" w:rsidP="00036450"/>
          <w:p w14:paraId="5777CD59" w14:textId="25394916" w:rsidR="00036450" w:rsidRPr="00B359E4" w:rsidRDefault="00CF053C" w:rsidP="00B359E4">
            <w:pPr>
              <w:pStyle w:val="Heading4"/>
            </w:pPr>
            <w:r>
              <w:t>Manipal University Jaipur</w:t>
            </w:r>
          </w:p>
          <w:p w14:paraId="2A0DA5F3" w14:textId="5040CDBA" w:rsidR="00036450" w:rsidRPr="00B359E4" w:rsidRDefault="00CF053C" w:rsidP="00B359E4">
            <w:pPr>
              <w:pStyle w:val="Date"/>
            </w:pPr>
            <w:r>
              <w:t>2023</w:t>
            </w:r>
            <w:r w:rsidR="00036450" w:rsidRPr="00B359E4">
              <w:t xml:space="preserve"> - </w:t>
            </w:r>
            <w:r>
              <w:t>Present</w:t>
            </w:r>
          </w:p>
          <w:p w14:paraId="68A43437" w14:textId="15F51A09" w:rsidR="00036450" w:rsidRDefault="00CF053C" w:rsidP="00036450">
            <w:r>
              <w:t>BCA</w:t>
            </w:r>
          </w:p>
          <w:sdt>
            <w:sdtPr>
              <w:id w:val="1001553383"/>
              <w:placeholder>
                <w:docPart w:val="12060889424042509F845CF45FABC29B"/>
              </w:placeholder>
              <w:temporary/>
              <w:showingPlcHdr/>
              <w15:appearance w15:val="hidden"/>
            </w:sdtPr>
            <w:sdtContent>
              <w:p w14:paraId="7E74131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B005FFE" w14:textId="6B9DECCD" w:rsidR="00A02CD7" w:rsidRDefault="00A02CD7" w:rsidP="00A02CD7">
            <w:pPr>
              <w:pStyle w:val="Heading4"/>
              <w:rPr>
                <w:bCs/>
              </w:rPr>
            </w:pPr>
            <w:r>
              <w:t>MicahGuru Formations [Front End Developer]</w:t>
            </w:r>
          </w:p>
          <w:p w14:paraId="786F4A6B" w14:textId="1E038AF4" w:rsidR="00A02CD7" w:rsidRPr="00036450" w:rsidRDefault="00A02CD7" w:rsidP="00A02CD7">
            <w:pPr>
              <w:pStyle w:val="Date"/>
            </w:pPr>
            <w:r>
              <w:t>2023</w:t>
            </w:r>
          </w:p>
          <w:p w14:paraId="6086DF15" w14:textId="1A822631" w:rsidR="00A02CD7" w:rsidRDefault="00A02CD7" w:rsidP="00A02CD7">
            <w:r>
              <w:t xml:space="preserve">I worked here as a </w:t>
            </w:r>
            <w:r w:rsidR="004D5E44">
              <w:t>part-time Front-End</w:t>
            </w:r>
            <w:r>
              <w:t xml:space="preserve"> Developer, building their static web-</w:t>
            </w:r>
            <w:r w:rsidR="004D5E44">
              <w:t>pages with</w:t>
            </w:r>
            <w:r>
              <w:t xml:space="preserve"> good UI.</w:t>
            </w:r>
            <w:r w:rsidRPr="00036450">
              <w:t xml:space="preserve"> </w:t>
            </w:r>
          </w:p>
          <w:p w14:paraId="1C26E3DD" w14:textId="77777777" w:rsidR="00A02CD7" w:rsidRDefault="00A02CD7" w:rsidP="00B359E4">
            <w:pPr>
              <w:pStyle w:val="Heading4"/>
            </w:pPr>
          </w:p>
          <w:p w14:paraId="460E70BE" w14:textId="039C3EEE" w:rsidR="00036450" w:rsidRDefault="00CF053C" w:rsidP="00B359E4">
            <w:pPr>
              <w:pStyle w:val="Heading4"/>
              <w:rPr>
                <w:bCs/>
              </w:rPr>
            </w:pPr>
            <w:r>
              <w:t>Tech Carrel [Full Stack Developer]</w:t>
            </w:r>
          </w:p>
          <w:p w14:paraId="3307F2D4" w14:textId="1432DB3A" w:rsidR="00036450" w:rsidRPr="00036450" w:rsidRDefault="00CF053C" w:rsidP="00B359E4">
            <w:pPr>
              <w:pStyle w:val="Date"/>
            </w:pPr>
            <w:r>
              <w:t xml:space="preserve">2024 </w:t>
            </w:r>
            <w:r w:rsidR="00036450" w:rsidRPr="00036450">
              <w:t>–</w:t>
            </w:r>
            <w:r>
              <w:t xml:space="preserve"> Present</w:t>
            </w:r>
          </w:p>
          <w:p w14:paraId="4EEFD72B" w14:textId="6314909B" w:rsidR="004D3011" w:rsidRDefault="00CF053C" w:rsidP="00036450">
            <w:r>
              <w:t>I am working as full time Full Stack Developer, building web apps and other web projects.</w:t>
            </w:r>
            <w:r w:rsidR="00036450" w:rsidRPr="00036450">
              <w:t xml:space="preserve"> </w:t>
            </w:r>
          </w:p>
          <w:sdt>
            <w:sdtPr>
              <w:id w:val="1669594239"/>
              <w:placeholder>
                <w:docPart w:val="2A0B148AB5C24025A1E38ABC3DD44974"/>
              </w:placeholder>
              <w:temporary/>
              <w:showingPlcHdr/>
              <w15:appearance w15:val="hidden"/>
            </w:sdtPr>
            <w:sdtContent>
              <w:p w14:paraId="621E5A6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17EC35C" w14:textId="55D3C311" w:rsidR="00036450" w:rsidRPr="00F37765" w:rsidRDefault="00F37765" w:rsidP="004D3011">
            <w:pPr>
              <w:rPr>
                <w:color w:val="FFFFFF" w:themeColor="background1"/>
                <w:sz w:val="20"/>
                <w:szCs w:val="20"/>
              </w:rPr>
            </w:pPr>
            <w:r w:rsidRPr="00F37765">
              <w:rPr>
                <w:noProof/>
                <w:color w:val="000000" w:themeColor="text1"/>
                <w:sz w:val="20"/>
                <w:szCs w:val="20"/>
              </w:rPr>
              <w:t xml:space="preserve">HTML, CSS, </w:t>
            </w:r>
            <w:r w:rsidR="008A593A">
              <w:rPr>
                <w:noProof/>
                <w:color w:val="000000" w:themeColor="text1"/>
                <w:sz w:val="20"/>
                <w:szCs w:val="20"/>
              </w:rPr>
              <w:t>Bootstrap, J</w:t>
            </w:r>
            <w:r w:rsidRPr="00F37765">
              <w:rPr>
                <w:noProof/>
                <w:color w:val="000000" w:themeColor="text1"/>
                <w:sz w:val="20"/>
                <w:szCs w:val="20"/>
              </w:rPr>
              <w:t>avaScript, Node JS, Express, Rest API, React JS, Redux, MySQL, MongoDB</w:t>
            </w:r>
          </w:p>
        </w:tc>
      </w:tr>
    </w:tbl>
    <w:p w14:paraId="6914FB42" w14:textId="77777777" w:rsidR="008559E3" w:rsidRDefault="008559E3" w:rsidP="000C45FF">
      <w:pPr>
        <w:tabs>
          <w:tab w:val="left" w:pos="990"/>
        </w:tabs>
      </w:pPr>
    </w:p>
    <w:sectPr w:rsidR="008559E3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EDBF" w14:textId="77777777" w:rsidR="00A9204A" w:rsidRDefault="00A9204A" w:rsidP="000C45FF">
      <w:r>
        <w:separator/>
      </w:r>
    </w:p>
  </w:endnote>
  <w:endnote w:type="continuationSeparator" w:id="0">
    <w:p w14:paraId="0CD2E9DD" w14:textId="77777777" w:rsidR="00A9204A" w:rsidRDefault="00A920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45F5" w14:textId="77777777" w:rsidR="00A9204A" w:rsidRDefault="00A9204A" w:rsidP="000C45FF">
      <w:r>
        <w:separator/>
      </w:r>
    </w:p>
  </w:footnote>
  <w:footnote w:type="continuationSeparator" w:id="0">
    <w:p w14:paraId="42FF2773" w14:textId="77777777" w:rsidR="00A9204A" w:rsidRDefault="00A920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05A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F65C4D" wp14:editId="033FC80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3C"/>
    <w:rsid w:val="00036450"/>
    <w:rsid w:val="00086AD7"/>
    <w:rsid w:val="00094499"/>
    <w:rsid w:val="000B6A9E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368D"/>
    <w:rsid w:val="001E0391"/>
    <w:rsid w:val="001E1759"/>
    <w:rsid w:val="001F1ECC"/>
    <w:rsid w:val="002400EB"/>
    <w:rsid w:val="00256CF7"/>
    <w:rsid w:val="0027355D"/>
    <w:rsid w:val="00281FD5"/>
    <w:rsid w:val="00297097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4D5E44"/>
    <w:rsid w:val="004F2E8E"/>
    <w:rsid w:val="00505F51"/>
    <w:rsid w:val="005262AC"/>
    <w:rsid w:val="005650F8"/>
    <w:rsid w:val="00595318"/>
    <w:rsid w:val="005E39D5"/>
    <w:rsid w:val="00600670"/>
    <w:rsid w:val="0062123A"/>
    <w:rsid w:val="00646E75"/>
    <w:rsid w:val="006771D0"/>
    <w:rsid w:val="0069559C"/>
    <w:rsid w:val="00715FCB"/>
    <w:rsid w:val="00723065"/>
    <w:rsid w:val="00743101"/>
    <w:rsid w:val="00764C9F"/>
    <w:rsid w:val="007775E1"/>
    <w:rsid w:val="007867A0"/>
    <w:rsid w:val="007927F5"/>
    <w:rsid w:val="007C5B22"/>
    <w:rsid w:val="00802CA0"/>
    <w:rsid w:val="008559E3"/>
    <w:rsid w:val="008A593A"/>
    <w:rsid w:val="008E08B5"/>
    <w:rsid w:val="009260CD"/>
    <w:rsid w:val="00940A66"/>
    <w:rsid w:val="00952C25"/>
    <w:rsid w:val="00A02CD7"/>
    <w:rsid w:val="00A2118D"/>
    <w:rsid w:val="00A279C9"/>
    <w:rsid w:val="00A9204A"/>
    <w:rsid w:val="00AD0A50"/>
    <w:rsid w:val="00AD76E2"/>
    <w:rsid w:val="00B02978"/>
    <w:rsid w:val="00B20152"/>
    <w:rsid w:val="00B359E4"/>
    <w:rsid w:val="00B57D98"/>
    <w:rsid w:val="00B70850"/>
    <w:rsid w:val="00C066B6"/>
    <w:rsid w:val="00C117B0"/>
    <w:rsid w:val="00C14652"/>
    <w:rsid w:val="00C37BA1"/>
    <w:rsid w:val="00C4674C"/>
    <w:rsid w:val="00C506CF"/>
    <w:rsid w:val="00C72BED"/>
    <w:rsid w:val="00C9578B"/>
    <w:rsid w:val="00CB0055"/>
    <w:rsid w:val="00CD3F95"/>
    <w:rsid w:val="00CF053C"/>
    <w:rsid w:val="00D2522B"/>
    <w:rsid w:val="00D422DE"/>
    <w:rsid w:val="00D5459D"/>
    <w:rsid w:val="00DA1F4D"/>
    <w:rsid w:val="00DD172A"/>
    <w:rsid w:val="00E25A26"/>
    <w:rsid w:val="00E35F2F"/>
    <w:rsid w:val="00E4381A"/>
    <w:rsid w:val="00E55D74"/>
    <w:rsid w:val="00F3283D"/>
    <w:rsid w:val="00F37765"/>
    <w:rsid w:val="00F60274"/>
    <w:rsid w:val="00F77FB9"/>
    <w:rsid w:val="00F8282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42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preneurana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nasvahidkha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lopreneuranas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D489A9B1-67A3-4984-9EB7-C66427CD6E1D%7d\%7bAFD6CC16-B2C1-4C49-93DD-05651DCB26D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1F9F514A614EBF8F3245692A8BD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DAE29-8E30-45A2-B29A-61B864444E5A}"/>
      </w:docPartPr>
      <w:docPartBody>
        <w:p w:rsidR="0046438F" w:rsidRDefault="00000000">
          <w:pPr>
            <w:pStyle w:val="381F9F514A614EBF8F3245692A8BD5CC"/>
          </w:pPr>
          <w:r w:rsidRPr="00D5459D">
            <w:t>Profile</w:t>
          </w:r>
        </w:p>
      </w:docPartBody>
    </w:docPart>
    <w:docPart>
      <w:docPartPr>
        <w:name w:val="7162D0DCCB97428980CA1ED497AE4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FD0D-4C13-4672-BADD-BB140E1CDDA3}"/>
      </w:docPartPr>
      <w:docPartBody>
        <w:p w:rsidR="0046438F" w:rsidRDefault="00000000">
          <w:pPr>
            <w:pStyle w:val="7162D0DCCB97428980CA1ED497AE48D7"/>
          </w:pPr>
          <w:r w:rsidRPr="00CB0055">
            <w:t>Contact</w:t>
          </w:r>
        </w:p>
      </w:docPartBody>
    </w:docPart>
    <w:docPart>
      <w:docPartPr>
        <w:name w:val="346E8D4F624441EBBA58D4606CCA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ABFF8-7355-45ED-A791-4577BD4B8EE1}"/>
      </w:docPartPr>
      <w:docPartBody>
        <w:p w:rsidR="0046438F" w:rsidRDefault="00000000">
          <w:pPr>
            <w:pStyle w:val="346E8D4F624441EBBA58D4606CCA5666"/>
          </w:pPr>
          <w:r w:rsidRPr="004D3011">
            <w:t>PHONE:</w:t>
          </w:r>
        </w:p>
      </w:docPartBody>
    </w:docPart>
    <w:docPart>
      <w:docPartPr>
        <w:name w:val="03D7A0F86C8A44FAA34BB68516743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4CA4-374C-43E7-8D6F-5CC44C658E53}"/>
      </w:docPartPr>
      <w:docPartBody>
        <w:p w:rsidR="0046438F" w:rsidRDefault="00000000">
          <w:pPr>
            <w:pStyle w:val="03D7A0F86C8A44FAA34BB68516743CF8"/>
          </w:pPr>
          <w:r w:rsidRPr="00CB0055">
            <w:t>Hobbies</w:t>
          </w:r>
        </w:p>
      </w:docPartBody>
    </w:docPart>
    <w:docPart>
      <w:docPartPr>
        <w:name w:val="16BDE3231F5D4C9A99E29B58B209F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6661-99F4-4A40-9B17-E583C22D12B3}"/>
      </w:docPartPr>
      <w:docPartBody>
        <w:p w:rsidR="0046438F" w:rsidRDefault="00000000">
          <w:pPr>
            <w:pStyle w:val="16BDE3231F5D4C9A99E29B58B209FE9A"/>
          </w:pPr>
          <w:r w:rsidRPr="00036450">
            <w:t>EDUCATION</w:t>
          </w:r>
        </w:p>
      </w:docPartBody>
    </w:docPart>
    <w:docPart>
      <w:docPartPr>
        <w:name w:val="12060889424042509F845CF45FA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D3CFD-8518-4754-B3CF-045D95585C27}"/>
      </w:docPartPr>
      <w:docPartBody>
        <w:p w:rsidR="0046438F" w:rsidRDefault="00000000">
          <w:pPr>
            <w:pStyle w:val="12060889424042509F845CF45FABC29B"/>
          </w:pPr>
          <w:r w:rsidRPr="00036450">
            <w:t>WORK EXPERIENCE</w:t>
          </w:r>
        </w:p>
      </w:docPartBody>
    </w:docPart>
    <w:docPart>
      <w:docPartPr>
        <w:name w:val="2A0B148AB5C24025A1E38ABC3DD44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B4B79-B7B1-4542-9AD5-4CE421652046}"/>
      </w:docPartPr>
      <w:docPartBody>
        <w:p w:rsidR="0046438F" w:rsidRDefault="00000000">
          <w:pPr>
            <w:pStyle w:val="2A0B148AB5C24025A1E38ABC3DD4497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C6"/>
    <w:rsid w:val="00206BC6"/>
    <w:rsid w:val="00290C44"/>
    <w:rsid w:val="0046438F"/>
    <w:rsid w:val="00542E75"/>
    <w:rsid w:val="00A159E6"/>
    <w:rsid w:val="00E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F9F514A614EBF8F3245692A8BD5CC">
    <w:name w:val="381F9F514A614EBF8F3245692A8BD5CC"/>
  </w:style>
  <w:style w:type="paragraph" w:customStyle="1" w:styleId="7162D0DCCB97428980CA1ED497AE48D7">
    <w:name w:val="7162D0DCCB97428980CA1ED497AE48D7"/>
  </w:style>
  <w:style w:type="paragraph" w:customStyle="1" w:styleId="346E8D4F624441EBBA58D4606CCA5666">
    <w:name w:val="346E8D4F624441EBBA58D4606CCA566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3D7A0F86C8A44FAA34BB68516743CF8">
    <w:name w:val="03D7A0F86C8A44FAA34BB68516743CF8"/>
  </w:style>
  <w:style w:type="paragraph" w:customStyle="1" w:styleId="16BDE3231F5D4C9A99E29B58B209FE9A">
    <w:name w:val="16BDE3231F5D4C9A99E29B58B209FE9A"/>
  </w:style>
  <w:style w:type="paragraph" w:customStyle="1" w:styleId="12060889424042509F845CF45FABC29B">
    <w:name w:val="12060889424042509F845CF45FABC29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2A0B148AB5C24025A1E38ABC3DD44974">
    <w:name w:val="2A0B148AB5C24025A1E38ABC3DD44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{AFD6CC16-B2C1-4C49-93DD-05651DCB26D8}tf00546271_win32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2024-01-04T15:56:00Z</dcterms:created>
  <dcterms:modified xsi:type="dcterms:W3CDTF">2024-01-07T02:05:00Z</dcterms:modified>
</cp:coreProperties>
</file>